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A6BD" w14:textId="4EE4A7EA" w:rsidR="00C6554A" w:rsidRPr="008B5277" w:rsidRDefault="00C6554A" w:rsidP="00F84420">
      <w:pPr>
        <w:pStyle w:val="Photo"/>
        <w:ind w:left="-567" w:right="-518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516E6043" w14:textId="350A8E35" w:rsidR="00B462FD" w:rsidRDefault="00DC6C39" w:rsidP="0085357A">
      <w:pPr>
        <w:keepNext/>
        <w:keepLines/>
        <w:spacing w:before="240" w:after="120"/>
        <w:jc w:val="center"/>
        <w:outlineLvl w:val="0"/>
        <w:rPr>
          <w:rFonts w:eastAsia="MS Gothic" w:cstheme="minorHAnsi"/>
          <w:b/>
          <w:bCs/>
          <w:color w:val="7030A0"/>
          <w:sz w:val="72"/>
          <w:szCs w:val="72"/>
          <w:lang w:eastAsia="en-N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7ACAFC" wp14:editId="702EAA52">
            <wp:simplePos x="0" y="0"/>
            <wp:positionH relativeFrom="column">
              <wp:posOffset>11430</wp:posOffset>
            </wp:positionH>
            <wp:positionV relativeFrom="paragraph">
              <wp:posOffset>524510</wp:posOffset>
            </wp:positionV>
            <wp:extent cx="6719570" cy="3763353"/>
            <wp:effectExtent l="0" t="0" r="508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279" cy="376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1E8B6" w14:textId="592A4A36" w:rsidR="00F84420" w:rsidRDefault="00F84420" w:rsidP="00B462FD">
      <w:pPr>
        <w:keepNext/>
        <w:keepLines/>
        <w:spacing w:before="240" w:after="120"/>
        <w:jc w:val="center"/>
        <w:outlineLvl w:val="0"/>
        <w:rPr>
          <w:rFonts w:eastAsia="MS Gothic" w:cstheme="minorHAnsi"/>
          <w:b/>
          <w:bCs/>
          <w:color w:val="7030A0"/>
          <w:sz w:val="72"/>
          <w:szCs w:val="72"/>
          <w:lang w:eastAsia="en-NZ"/>
        </w:rPr>
      </w:pPr>
    </w:p>
    <w:p w14:paraId="159CC0FC" w14:textId="28CE609B" w:rsidR="00F84420" w:rsidRDefault="00F84420" w:rsidP="00B462FD">
      <w:pPr>
        <w:keepNext/>
        <w:keepLines/>
        <w:spacing w:before="240" w:after="120"/>
        <w:jc w:val="center"/>
        <w:outlineLvl w:val="0"/>
        <w:rPr>
          <w:rFonts w:eastAsia="MS Gothic" w:cstheme="minorHAnsi"/>
          <w:b/>
          <w:bCs/>
          <w:color w:val="7030A0"/>
          <w:sz w:val="72"/>
          <w:szCs w:val="72"/>
          <w:lang w:eastAsia="en-NZ"/>
        </w:rPr>
      </w:pPr>
    </w:p>
    <w:p w14:paraId="0FB1D344" w14:textId="76F06511" w:rsidR="00F84420" w:rsidRDefault="00F84420" w:rsidP="00F84420">
      <w:pPr>
        <w:pStyle w:val="Title"/>
        <w:rPr>
          <w:sz w:val="96"/>
          <w:szCs w:val="28"/>
          <w:lang w:eastAsia="en-NZ"/>
        </w:rPr>
      </w:pPr>
    </w:p>
    <w:p w14:paraId="5EB98B5E" w14:textId="44F68E94" w:rsidR="00F84420" w:rsidRDefault="00F84420" w:rsidP="00F84420">
      <w:pPr>
        <w:pStyle w:val="Title"/>
        <w:rPr>
          <w:sz w:val="96"/>
          <w:szCs w:val="28"/>
          <w:lang w:eastAsia="en-NZ"/>
        </w:rPr>
      </w:pPr>
    </w:p>
    <w:p w14:paraId="53C5A37A" w14:textId="7F622D1D" w:rsidR="00F84420" w:rsidRDefault="004F125C" w:rsidP="00F84420">
      <w:pPr>
        <w:pStyle w:val="Title"/>
        <w:rPr>
          <w:sz w:val="96"/>
          <w:szCs w:val="28"/>
          <w:lang w:eastAsia="en-NZ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64CEF7" wp14:editId="5A7202CF">
            <wp:simplePos x="0" y="0"/>
            <wp:positionH relativeFrom="column">
              <wp:posOffset>4469130</wp:posOffset>
            </wp:positionH>
            <wp:positionV relativeFrom="paragraph">
              <wp:posOffset>204470</wp:posOffset>
            </wp:positionV>
            <wp:extent cx="2263140" cy="1267460"/>
            <wp:effectExtent l="0" t="0" r="381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10EE12" wp14:editId="323B14EC">
            <wp:simplePos x="0" y="0"/>
            <wp:positionH relativeFrom="column">
              <wp:posOffset>2075180</wp:posOffset>
            </wp:positionH>
            <wp:positionV relativeFrom="paragraph">
              <wp:posOffset>204475</wp:posOffset>
            </wp:positionV>
            <wp:extent cx="2392688" cy="1267460"/>
            <wp:effectExtent l="0" t="0" r="7620" b="8890"/>
            <wp:wrapNone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8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B584758" wp14:editId="55D037B7">
            <wp:simplePos x="0" y="0"/>
            <wp:positionH relativeFrom="column">
              <wp:posOffset>12700</wp:posOffset>
            </wp:positionH>
            <wp:positionV relativeFrom="paragraph">
              <wp:posOffset>196850</wp:posOffset>
            </wp:positionV>
            <wp:extent cx="2063750" cy="127508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alphaModFix amt="6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05F79" w14:textId="77777777" w:rsidR="004F125C" w:rsidRDefault="004F125C" w:rsidP="00F84420">
      <w:pPr>
        <w:pStyle w:val="Title"/>
        <w:rPr>
          <w:sz w:val="96"/>
          <w:szCs w:val="28"/>
          <w:lang w:eastAsia="en-NZ"/>
        </w:rPr>
      </w:pPr>
    </w:p>
    <w:p w14:paraId="362D13E3" w14:textId="77777777" w:rsidR="004F125C" w:rsidRDefault="004F125C" w:rsidP="00F84420">
      <w:pPr>
        <w:pStyle w:val="Title"/>
        <w:rPr>
          <w:sz w:val="96"/>
          <w:szCs w:val="28"/>
          <w:lang w:eastAsia="en-NZ"/>
        </w:rPr>
      </w:pPr>
    </w:p>
    <w:p w14:paraId="713C6704" w14:textId="056A573D" w:rsidR="00C6554A" w:rsidRPr="000E3690" w:rsidRDefault="002711DC" w:rsidP="00F84420">
      <w:pPr>
        <w:pStyle w:val="Title"/>
        <w:rPr>
          <w:sz w:val="88"/>
          <w:szCs w:val="88"/>
          <w:lang w:eastAsia="en-NZ"/>
        </w:rPr>
      </w:pPr>
      <w:r w:rsidRPr="000E3690">
        <w:rPr>
          <w:sz w:val="88"/>
          <w:szCs w:val="88"/>
          <w:lang w:eastAsia="en-NZ"/>
        </w:rPr>
        <w:t xml:space="preserve">Student </w:t>
      </w:r>
      <w:r w:rsidR="000E3690" w:rsidRPr="000E3690">
        <w:rPr>
          <w:sz w:val="88"/>
          <w:szCs w:val="88"/>
          <w:lang w:eastAsia="en-NZ"/>
        </w:rPr>
        <w:t>Activity</w:t>
      </w:r>
      <w:r w:rsidRPr="000E3690">
        <w:rPr>
          <w:sz w:val="88"/>
          <w:szCs w:val="88"/>
          <w:lang w:eastAsia="en-NZ"/>
        </w:rPr>
        <w:t xml:space="preserve"> Manager</w:t>
      </w:r>
    </w:p>
    <w:p w14:paraId="3548F3CC" w14:textId="3E6947C6" w:rsidR="00C6554A" w:rsidRDefault="00AF6C12" w:rsidP="00C6554A">
      <w:pPr>
        <w:pStyle w:val="Subtitle"/>
      </w:pPr>
      <w:r>
        <w:t xml:space="preserve">System </w:t>
      </w:r>
      <w:r w:rsidR="00642877">
        <w:t>Report</w:t>
      </w:r>
    </w:p>
    <w:p w14:paraId="5CE4DEBC" w14:textId="65958B7C" w:rsidR="00D43D92" w:rsidRDefault="00D43D92" w:rsidP="00C6554A">
      <w:pPr>
        <w:pStyle w:val="Subtitle"/>
      </w:pPr>
    </w:p>
    <w:p w14:paraId="1913D0C9" w14:textId="28D4F8E1" w:rsidR="00D43D92" w:rsidRDefault="00D43D92" w:rsidP="00C6554A">
      <w:pPr>
        <w:pStyle w:val="Subtitle"/>
      </w:pPr>
    </w:p>
    <w:p w14:paraId="59A74963" w14:textId="662497F3" w:rsidR="00D43D92" w:rsidRDefault="00D43D92" w:rsidP="00C6554A">
      <w:pPr>
        <w:pStyle w:val="Subtitle"/>
      </w:pPr>
    </w:p>
    <w:p w14:paraId="654BE198" w14:textId="304E065F" w:rsidR="00306596" w:rsidRPr="00D5413C" w:rsidRDefault="00306596" w:rsidP="00C6554A">
      <w:pPr>
        <w:pStyle w:val="Subtitle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n-NZ"/>
        </w:rPr>
        <w:id w:val="9525178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13EB1F" w14:textId="5F258F31" w:rsidR="00776469" w:rsidRPr="007D0B99" w:rsidRDefault="00776469" w:rsidP="009D2A92">
          <w:pPr>
            <w:pStyle w:val="TOCHeading"/>
            <w:rPr>
              <w:sz w:val="72"/>
              <w:szCs w:val="72"/>
            </w:rPr>
          </w:pPr>
          <w:r w:rsidRPr="007D0B99">
            <w:rPr>
              <w:sz w:val="72"/>
              <w:szCs w:val="72"/>
            </w:rPr>
            <w:t xml:space="preserve">Table of </w:t>
          </w:r>
          <w:r w:rsidR="002C6111" w:rsidRPr="007D0B99">
            <w:rPr>
              <w:sz w:val="72"/>
              <w:szCs w:val="72"/>
            </w:rPr>
            <w:t>Contents:</w:t>
          </w:r>
        </w:p>
        <w:p w14:paraId="5DF27D88" w14:textId="77777777" w:rsidR="001522C7" w:rsidRDefault="001522C7" w:rsidP="00101774">
          <w:pPr>
            <w:pStyle w:val="TOC2"/>
          </w:pPr>
        </w:p>
        <w:p w14:paraId="5E0C0A3C" w14:textId="23C5189B" w:rsidR="00F21046" w:rsidRPr="007D0B99" w:rsidRDefault="00776469" w:rsidP="00101774">
          <w:pPr>
            <w:pStyle w:val="TOC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67648" w:history="1">
            <w:r w:rsidR="00F21046" w:rsidRPr="007D0B99">
              <w:t>1.</w:t>
            </w:r>
            <w:r w:rsidR="00F21046" w:rsidRPr="007D0B99">
              <w:rPr>
                <w:noProof/>
              </w:rPr>
              <w:tab/>
            </w:r>
            <w:r w:rsidR="00721DCD">
              <w:rPr>
                <w:noProof/>
              </w:rPr>
              <w:t>Executive Summary</w:t>
            </w:r>
            <w:r w:rsidR="00B519C7" w:rsidRPr="007D0B99">
              <w:rPr>
                <w:noProof/>
              </w:rPr>
              <w:t>.</w:t>
            </w:r>
            <w:r w:rsidR="00F21046" w:rsidRPr="007D0B99">
              <w:rPr>
                <w:noProof/>
                <w:webHidden/>
              </w:rPr>
              <w:tab/>
            </w:r>
            <w:r w:rsidR="00F21046" w:rsidRPr="007D0B99">
              <w:rPr>
                <w:noProof/>
                <w:webHidden/>
              </w:rPr>
              <w:fldChar w:fldCharType="begin"/>
            </w:r>
            <w:r w:rsidR="00F21046" w:rsidRPr="007D0B99">
              <w:rPr>
                <w:noProof/>
                <w:webHidden/>
              </w:rPr>
              <w:instrText xml:space="preserve"> PAGEREF _Toc520367648 \h </w:instrText>
            </w:r>
            <w:r w:rsidR="00F21046" w:rsidRPr="007D0B99">
              <w:rPr>
                <w:noProof/>
                <w:webHidden/>
              </w:rPr>
            </w:r>
            <w:r w:rsidR="00F21046" w:rsidRPr="007D0B99">
              <w:rPr>
                <w:noProof/>
                <w:webHidden/>
              </w:rPr>
              <w:fldChar w:fldCharType="separate"/>
            </w:r>
            <w:r w:rsidR="00F21046" w:rsidRPr="007D0B99">
              <w:rPr>
                <w:noProof/>
                <w:webHidden/>
              </w:rPr>
              <w:t>3</w:t>
            </w:r>
            <w:r w:rsidR="00F21046" w:rsidRPr="007D0B99">
              <w:rPr>
                <w:noProof/>
                <w:webHidden/>
              </w:rPr>
              <w:fldChar w:fldCharType="end"/>
            </w:r>
          </w:hyperlink>
        </w:p>
        <w:bookmarkStart w:id="5" w:name="_Hlk127534306"/>
        <w:p w14:paraId="0EF18554" w14:textId="7603D8E8" w:rsidR="00F21046" w:rsidRPr="007D0B99" w:rsidRDefault="001520C0" w:rsidP="00101774">
          <w:pPr>
            <w:pStyle w:val="TOC2"/>
            <w:rPr>
              <w:noProof/>
            </w:rPr>
          </w:pPr>
          <w:r w:rsidRPr="007D0B99">
            <w:rPr>
              <w:noProof/>
            </w:rPr>
            <w:fldChar w:fldCharType="begin"/>
          </w:r>
          <w:r w:rsidRPr="007D0B99">
            <w:rPr>
              <w:noProof/>
            </w:rPr>
            <w:instrText>HYPERLINK \l "_Toc520367649"</w:instrText>
          </w:r>
          <w:r w:rsidRPr="007D0B99">
            <w:rPr>
              <w:noProof/>
            </w:rPr>
          </w:r>
          <w:r w:rsidRPr="007D0B99">
            <w:rPr>
              <w:noProof/>
            </w:rPr>
            <w:fldChar w:fldCharType="separate"/>
          </w:r>
          <w:r w:rsidR="00F21046" w:rsidRPr="007D0B99">
            <w:t>2.</w:t>
          </w:r>
          <w:r w:rsidR="00F21046" w:rsidRPr="007D0B99">
            <w:rPr>
              <w:noProof/>
            </w:rPr>
            <w:tab/>
          </w:r>
          <w:r w:rsidR="00721DCD">
            <w:rPr>
              <w:noProof/>
            </w:rPr>
            <w:t>Design Analysis Process</w:t>
          </w:r>
          <w:r w:rsidR="00F21046" w:rsidRPr="007D0B99">
            <w:rPr>
              <w:noProof/>
              <w:webHidden/>
            </w:rPr>
            <w:tab/>
          </w:r>
          <w:r w:rsidR="00F21046" w:rsidRPr="007D0B99">
            <w:rPr>
              <w:noProof/>
              <w:webHidden/>
            </w:rPr>
            <w:fldChar w:fldCharType="begin"/>
          </w:r>
          <w:r w:rsidR="00F21046" w:rsidRPr="007D0B99">
            <w:rPr>
              <w:noProof/>
              <w:webHidden/>
            </w:rPr>
            <w:instrText xml:space="preserve"> PAGEREF _Toc520367649 \h </w:instrText>
          </w:r>
          <w:r w:rsidR="00F21046" w:rsidRPr="007D0B99">
            <w:rPr>
              <w:noProof/>
              <w:webHidden/>
            </w:rPr>
          </w:r>
          <w:r w:rsidR="00F21046" w:rsidRPr="007D0B99">
            <w:rPr>
              <w:noProof/>
              <w:webHidden/>
            </w:rPr>
            <w:fldChar w:fldCharType="separate"/>
          </w:r>
          <w:r w:rsidR="00F21046" w:rsidRPr="007D0B99">
            <w:rPr>
              <w:noProof/>
              <w:webHidden/>
            </w:rPr>
            <w:t>3</w:t>
          </w:r>
          <w:r w:rsidR="00F21046" w:rsidRPr="007D0B99">
            <w:rPr>
              <w:noProof/>
              <w:webHidden/>
            </w:rPr>
            <w:fldChar w:fldCharType="end"/>
          </w:r>
          <w:r w:rsidRPr="007D0B99">
            <w:rPr>
              <w:noProof/>
            </w:rPr>
            <w:fldChar w:fldCharType="end"/>
          </w:r>
        </w:p>
        <w:bookmarkEnd w:id="5"/>
        <w:p w14:paraId="62949FB6" w14:textId="4EF8FB3A" w:rsidR="00F21046" w:rsidRPr="007D0B99" w:rsidRDefault="001520C0" w:rsidP="00101774">
          <w:pPr>
            <w:pStyle w:val="TOC2"/>
            <w:rPr>
              <w:noProof/>
            </w:rPr>
          </w:pPr>
          <w:r w:rsidRPr="007D0B99">
            <w:rPr>
              <w:noProof/>
            </w:rPr>
            <w:fldChar w:fldCharType="begin"/>
          </w:r>
          <w:r w:rsidRPr="007D0B99">
            <w:rPr>
              <w:noProof/>
            </w:rPr>
            <w:instrText>HYPERLINK \l "_Toc520367650"</w:instrText>
          </w:r>
          <w:r w:rsidRPr="007D0B99">
            <w:rPr>
              <w:noProof/>
            </w:rPr>
          </w:r>
          <w:r w:rsidRPr="007D0B99">
            <w:rPr>
              <w:noProof/>
            </w:rPr>
            <w:fldChar w:fldCharType="separate"/>
          </w:r>
          <w:r w:rsidR="00F21046" w:rsidRPr="007D0B99">
            <w:t>3.</w:t>
          </w:r>
          <w:r w:rsidR="00F21046" w:rsidRPr="007D0B99">
            <w:rPr>
              <w:noProof/>
            </w:rPr>
            <w:tab/>
          </w:r>
          <w:r w:rsidR="00721DCD">
            <w:rPr>
              <w:noProof/>
            </w:rPr>
            <w:t>Entity Relation</w:t>
          </w:r>
          <w:r w:rsidR="006A7714">
            <w:rPr>
              <w:noProof/>
            </w:rPr>
            <w:t>ship Diagram</w:t>
          </w:r>
          <w:r w:rsidR="00F21046" w:rsidRPr="007D0B99">
            <w:rPr>
              <w:noProof/>
              <w:webHidden/>
            </w:rPr>
            <w:tab/>
          </w:r>
          <w:r w:rsidR="00F21046" w:rsidRPr="007D0B99">
            <w:rPr>
              <w:noProof/>
              <w:webHidden/>
            </w:rPr>
            <w:fldChar w:fldCharType="begin"/>
          </w:r>
          <w:r w:rsidR="00F21046" w:rsidRPr="007D0B99">
            <w:rPr>
              <w:noProof/>
              <w:webHidden/>
            </w:rPr>
            <w:instrText xml:space="preserve"> PAGEREF _Toc520367650 \h </w:instrText>
          </w:r>
          <w:r w:rsidR="00F21046" w:rsidRPr="007D0B99">
            <w:rPr>
              <w:noProof/>
              <w:webHidden/>
            </w:rPr>
          </w:r>
          <w:r w:rsidR="00F21046" w:rsidRPr="007D0B99">
            <w:rPr>
              <w:noProof/>
              <w:webHidden/>
            </w:rPr>
            <w:fldChar w:fldCharType="separate"/>
          </w:r>
          <w:r w:rsidR="00F21046" w:rsidRPr="007D0B99">
            <w:rPr>
              <w:noProof/>
              <w:webHidden/>
            </w:rPr>
            <w:t>3</w:t>
          </w:r>
          <w:r w:rsidR="00F21046" w:rsidRPr="007D0B99">
            <w:rPr>
              <w:noProof/>
              <w:webHidden/>
            </w:rPr>
            <w:fldChar w:fldCharType="end"/>
          </w:r>
          <w:r w:rsidRPr="007D0B99">
            <w:rPr>
              <w:noProof/>
            </w:rPr>
            <w:fldChar w:fldCharType="end"/>
          </w:r>
        </w:p>
        <w:p w14:paraId="7ABFEBCB" w14:textId="6517B382" w:rsidR="00F21046" w:rsidRPr="007D0B99" w:rsidRDefault="00C83055" w:rsidP="00101774">
          <w:pPr>
            <w:pStyle w:val="TOC2"/>
            <w:rPr>
              <w:noProof/>
            </w:rPr>
          </w:pPr>
          <w:hyperlink w:anchor="_Toc520367651" w:history="1">
            <w:r w:rsidR="00F21046" w:rsidRPr="007D0B99">
              <w:t>4.</w:t>
            </w:r>
            <w:r w:rsidR="00F21046" w:rsidRPr="007D0B99">
              <w:rPr>
                <w:noProof/>
              </w:rPr>
              <w:tab/>
            </w:r>
            <w:r w:rsidR="006A7714">
              <w:rPr>
                <w:noProof/>
              </w:rPr>
              <w:t>Table Designs</w:t>
            </w:r>
            <w:r w:rsidR="009447AD">
              <w:rPr>
                <w:noProof/>
              </w:rPr>
              <w:t xml:space="preserve"> – Data Dictionary</w:t>
            </w:r>
            <w:r w:rsidR="00F21046" w:rsidRPr="007D0B99">
              <w:rPr>
                <w:noProof/>
                <w:webHidden/>
              </w:rPr>
              <w:tab/>
            </w:r>
            <w:r w:rsidR="00F21046" w:rsidRPr="007D0B99">
              <w:rPr>
                <w:noProof/>
                <w:webHidden/>
              </w:rPr>
              <w:fldChar w:fldCharType="begin"/>
            </w:r>
            <w:r w:rsidR="00F21046" w:rsidRPr="007D0B99">
              <w:rPr>
                <w:noProof/>
                <w:webHidden/>
              </w:rPr>
              <w:instrText xml:space="preserve"> PAGEREF _Toc520367651 \h </w:instrText>
            </w:r>
            <w:r w:rsidR="00F21046" w:rsidRPr="007D0B99">
              <w:rPr>
                <w:noProof/>
                <w:webHidden/>
              </w:rPr>
            </w:r>
            <w:r w:rsidR="00F21046" w:rsidRPr="007D0B99">
              <w:rPr>
                <w:noProof/>
                <w:webHidden/>
              </w:rPr>
              <w:fldChar w:fldCharType="separate"/>
            </w:r>
            <w:r w:rsidR="00F21046" w:rsidRPr="007D0B99">
              <w:rPr>
                <w:noProof/>
                <w:webHidden/>
              </w:rPr>
              <w:t>3</w:t>
            </w:r>
            <w:r w:rsidR="00F21046" w:rsidRPr="007D0B99">
              <w:rPr>
                <w:noProof/>
                <w:webHidden/>
              </w:rPr>
              <w:fldChar w:fldCharType="end"/>
            </w:r>
          </w:hyperlink>
        </w:p>
        <w:bookmarkStart w:id="6" w:name="_Hlk127534520"/>
        <w:p w14:paraId="2FC5D36B" w14:textId="2D51A6BE" w:rsidR="00F21046" w:rsidRPr="007D0B99" w:rsidRDefault="001520C0" w:rsidP="00101774">
          <w:pPr>
            <w:pStyle w:val="TOC2"/>
            <w:rPr>
              <w:noProof/>
            </w:rPr>
          </w:pPr>
          <w:r w:rsidRPr="007D0B99">
            <w:rPr>
              <w:noProof/>
            </w:rPr>
            <w:fldChar w:fldCharType="begin"/>
          </w:r>
          <w:r w:rsidRPr="007D0B99">
            <w:rPr>
              <w:noProof/>
            </w:rPr>
            <w:instrText>HYPERLINK \l "_Toc520367652"</w:instrText>
          </w:r>
          <w:r w:rsidRPr="007D0B99">
            <w:rPr>
              <w:noProof/>
            </w:rPr>
          </w:r>
          <w:r w:rsidRPr="007D0B99">
            <w:rPr>
              <w:noProof/>
            </w:rPr>
            <w:fldChar w:fldCharType="separate"/>
          </w:r>
          <w:r w:rsidR="00F21046" w:rsidRPr="007D0B99">
            <w:t>5.</w:t>
          </w:r>
          <w:r w:rsidR="00F21046" w:rsidRPr="007D0B99">
            <w:rPr>
              <w:noProof/>
            </w:rPr>
            <w:tab/>
          </w:r>
          <w:r w:rsidR="009447AD">
            <w:rPr>
              <w:noProof/>
            </w:rPr>
            <w:t>Contributions</w:t>
          </w:r>
          <w:r w:rsidR="004F6772" w:rsidRPr="007D0B99">
            <w:rPr>
              <w:noProof/>
            </w:rPr>
            <w:t>.</w:t>
          </w:r>
          <w:r w:rsidR="00F21046" w:rsidRPr="007D0B99">
            <w:rPr>
              <w:noProof/>
              <w:webHidden/>
            </w:rPr>
            <w:tab/>
          </w:r>
          <w:r w:rsidR="00F21046" w:rsidRPr="007D0B99">
            <w:rPr>
              <w:noProof/>
              <w:webHidden/>
            </w:rPr>
            <w:fldChar w:fldCharType="begin"/>
          </w:r>
          <w:r w:rsidR="00F21046" w:rsidRPr="007D0B99">
            <w:rPr>
              <w:noProof/>
              <w:webHidden/>
            </w:rPr>
            <w:instrText xml:space="preserve"> PAGEREF _Toc520367652 \h </w:instrText>
          </w:r>
          <w:r w:rsidR="00F21046" w:rsidRPr="007D0B99">
            <w:rPr>
              <w:noProof/>
              <w:webHidden/>
            </w:rPr>
          </w:r>
          <w:r w:rsidR="00F21046" w:rsidRPr="007D0B99">
            <w:rPr>
              <w:noProof/>
              <w:webHidden/>
            </w:rPr>
            <w:fldChar w:fldCharType="separate"/>
          </w:r>
          <w:r w:rsidR="00F21046" w:rsidRPr="007D0B99">
            <w:rPr>
              <w:noProof/>
              <w:webHidden/>
            </w:rPr>
            <w:t>3</w:t>
          </w:r>
          <w:r w:rsidR="00F21046" w:rsidRPr="007D0B99">
            <w:rPr>
              <w:noProof/>
              <w:webHidden/>
            </w:rPr>
            <w:fldChar w:fldCharType="end"/>
          </w:r>
          <w:r w:rsidRPr="007D0B99">
            <w:rPr>
              <w:noProof/>
            </w:rPr>
            <w:fldChar w:fldCharType="end"/>
          </w:r>
        </w:p>
        <w:bookmarkStart w:id="7" w:name="_Hlk127534538"/>
        <w:bookmarkEnd w:id="6"/>
        <w:p w14:paraId="534C6F56" w14:textId="3A9A5AB7" w:rsidR="00F21046" w:rsidRPr="007D0B99" w:rsidRDefault="001520C0" w:rsidP="00101774">
          <w:pPr>
            <w:pStyle w:val="TOC2"/>
            <w:rPr>
              <w:noProof/>
            </w:rPr>
          </w:pPr>
          <w:r w:rsidRPr="007D0B99">
            <w:rPr>
              <w:noProof/>
            </w:rPr>
            <w:fldChar w:fldCharType="begin"/>
          </w:r>
          <w:r w:rsidRPr="007D0B99">
            <w:rPr>
              <w:noProof/>
            </w:rPr>
            <w:instrText>HYPERLINK \l "_Toc520367653"</w:instrText>
          </w:r>
          <w:r w:rsidRPr="007D0B99">
            <w:rPr>
              <w:noProof/>
            </w:rPr>
          </w:r>
          <w:r w:rsidRPr="007D0B99">
            <w:rPr>
              <w:noProof/>
            </w:rPr>
            <w:fldChar w:fldCharType="separate"/>
          </w:r>
          <w:r w:rsidR="00F21046" w:rsidRPr="007D0B99">
            <w:t>6.</w:t>
          </w:r>
          <w:r w:rsidR="00F21046" w:rsidRPr="007D0B99">
            <w:rPr>
              <w:noProof/>
            </w:rPr>
            <w:tab/>
          </w:r>
          <w:r w:rsidR="009447AD">
            <w:rPr>
              <w:noProof/>
            </w:rPr>
            <w:t>References</w:t>
          </w:r>
          <w:r w:rsidR="00F21046" w:rsidRPr="007D0B99">
            <w:rPr>
              <w:noProof/>
              <w:webHidden/>
            </w:rPr>
            <w:tab/>
          </w:r>
          <w:r w:rsidR="00F21046" w:rsidRPr="007D0B99">
            <w:rPr>
              <w:noProof/>
              <w:webHidden/>
            </w:rPr>
            <w:fldChar w:fldCharType="begin"/>
          </w:r>
          <w:r w:rsidR="00F21046" w:rsidRPr="007D0B99">
            <w:rPr>
              <w:noProof/>
              <w:webHidden/>
            </w:rPr>
            <w:instrText xml:space="preserve"> PAGEREF _Toc520367653 \h </w:instrText>
          </w:r>
          <w:r w:rsidR="00F21046" w:rsidRPr="007D0B99">
            <w:rPr>
              <w:noProof/>
              <w:webHidden/>
            </w:rPr>
          </w:r>
          <w:r w:rsidR="00F21046" w:rsidRPr="007D0B99">
            <w:rPr>
              <w:noProof/>
              <w:webHidden/>
            </w:rPr>
            <w:fldChar w:fldCharType="separate"/>
          </w:r>
          <w:r w:rsidR="00F21046" w:rsidRPr="007D0B99">
            <w:rPr>
              <w:noProof/>
              <w:webHidden/>
            </w:rPr>
            <w:t>4</w:t>
          </w:r>
          <w:r w:rsidR="00F21046" w:rsidRPr="007D0B99">
            <w:rPr>
              <w:noProof/>
              <w:webHidden/>
            </w:rPr>
            <w:fldChar w:fldCharType="end"/>
          </w:r>
          <w:r w:rsidRPr="007D0B99">
            <w:rPr>
              <w:noProof/>
            </w:rPr>
            <w:fldChar w:fldCharType="end"/>
          </w:r>
        </w:p>
        <w:bookmarkEnd w:id="7"/>
        <w:p w14:paraId="6A907142" w14:textId="70DAB099" w:rsidR="00F21046" w:rsidRPr="007D0B99" w:rsidRDefault="00F21046" w:rsidP="00101774">
          <w:pPr>
            <w:pStyle w:val="TOC2"/>
            <w:rPr>
              <w:noProof/>
            </w:rPr>
          </w:pPr>
        </w:p>
        <w:p w14:paraId="4255D4C8" w14:textId="5C3AF660" w:rsidR="00776469" w:rsidRDefault="00776469">
          <w:r>
            <w:rPr>
              <w:b/>
              <w:bCs/>
              <w:noProof/>
            </w:rPr>
            <w:fldChar w:fldCharType="end"/>
          </w:r>
        </w:p>
      </w:sdtContent>
    </w:sdt>
    <w:p w14:paraId="71D0D465" w14:textId="77777777" w:rsidR="008856D9" w:rsidRDefault="008856D9" w:rsidP="00AF6C12"/>
    <w:p w14:paraId="73711B6D" w14:textId="77777777" w:rsidR="00776469" w:rsidRDefault="00776469" w:rsidP="00AF6C12"/>
    <w:p w14:paraId="7B39DC66" w14:textId="77777777" w:rsidR="00727549" w:rsidRDefault="00727549" w:rsidP="00AF6C12"/>
    <w:p w14:paraId="553624CD" w14:textId="77777777" w:rsidR="00776469" w:rsidRDefault="00776469" w:rsidP="00AF6C12"/>
    <w:p w14:paraId="192E9E39" w14:textId="77777777" w:rsidR="00776469" w:rsidRDefault="00776469" w:rsidP="00AF6C12"/>
    <w:p w14:paraId="2C78AAB4" w14:textId="77777777" w:rsidR="00776469" w:rsidRDefault="00776469" w:rsidP="00AF6C12"/>
    <w:p w14:paraId="2C39857F" w14:textId="77777777" w:rsidR="00776469" w:rsidRDefault="00776469" w:rsidP="00AF6C12"/>
    <w:p w14:paraId="35C32544" w14:textId="77777777" w:rsidR="00776469" w:rsidRDefault="00776469" w:rsidP="00AF6C12"/>
    <w:p w14:paraId="25B79AC1" w14:textId="5552B2ED" w:rsidR="002711DC" w:rsidRPr="002711DC" w:rsidRDefault="002711DC" w:rsidP="002711DC">
      <w:pPr>
        <w:pStyle w:val="Title"/>
        <w:rPr>
          <w:sz w:val="95"/>
          <w:szCs w:val="95"/>
          <w:lang w:eastAsia="en-NZ"/>
        </w:rPr>
      </w:pPr>
    </w:p>
    <w:p w14:paraId="48D17DBF" w14:textId="5B27ECE3" w:rsidR="00AF6C12" w:rsidRPr="00776469" w:rsidRDefault="00AF6C12" w:rsidP="00101774">
      <w:pPr>
        <w:pStyle w:val="Title"/>
      </w:pPr>
      <w:r w:rsidRPr="00A953DC">
        <w:rPr>
          <w:sz w:val="72"/>
          <w:szCs w:val="24"/>
        </w:rPr>
        <w:br/>
      </w:r>
    </w:p>
    <w:p w14:paraId="5EAEE916" w14:textId="2C690984" w:rsidR="003F0075" w:rsidRPr="003F0075" w:rsidRDefault="00C83055" w:rsidP="003F007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</w:rPr>
      </w:pPr>
      <w:r>
        <w:rPr>
          <w:rStyle w:val="normaltextrun"/>
          <w:rFonts w:ascii="Cambria" w:hAnsi="Cambria" w:cs="Segoe UI"/>
          <w:color w:val="365F91"/>
          <w:sz w:val="32"/>
          <w:szCs w:val="32"/>
        </w:rPr>
        <w:lastRenderedPageBreak/>
        <w:t>Ex</w:t>
      </w:r>
      <w:r w:rsidR="00CF08F2">
        <w:rPr>
          <w:rStyle w:val="normaltextrun"/>
          <w:rFonts w:ascii="Cambria" w:hAnsi="Cambria" w:cs="Segoe UI"/>
          <w:color w:val="365F91"/>
          <w:sz w:val="32"/>
          <w:szCs w:val="32"/>
        </w:rPr>
        <w:t>ecutive Summary</w:t>
      </w:r>
      <w:r w:rsidR="00CF08F2">
        <w:rPr>
          <w:rStyle w:val="eop"/>
          <w:rFonts w:ascii="Cambria" w:hAnsi="Cambria" w:cs="Segoe UI"/>
          <w:color w:val="365F91"/>
          <w:sz w:val="32"/>
          <w:szCs w:val="32"/>
        </w:rPr>
        <w:t> </w:t>
      </w:r>
    </w:p>
    <w:p w14:paraId="1697E310" w14:textId="03D00726" w:rsidR="003F0075" w:rsidRPr="003F0075" w:rsidRDefault="003F0075" w:rsidP="003F007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365F91"/>
          <w:sz w:val="18"/>
          <w:szCs w:val="18"/>
        </w:rPr>
      </w:pPr>
      <w:r w:rsidRPr="003F0075">
        <w:rPr>
          <w:rStyle w:val="normaltextrun"/>
          <w:rFonts w:ascii="Cambria" w:hAnsi="Cambria"/>
          <w:color w:val="365F91"/>
          <w:sz w:val="32"/>
          <w:szCs w:val="32"/>
          <w:shd w:val="clear" w:color="auto" w:fill="FFFFFF"/>
        </w:rPr>
        <w:t>Design Analysis Process </w:t>
      </w:r>
      <w:r w:rsidRPr="003F0075"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  <w:t> </w:t>
      </w:r>
    </w:p>
    <w:p w14:paraId="0A0A199F" w14:textId="5A9DA3C6" w:rsidR="003F0075" w:rsidRPr="008D6246" w:rsidRDefault="008D6246" w:rsidP="003F007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365F91"/>
          <w:sz w:val="18"/>
          <w:szCs w:val="18"/>
        </w:rPr>
      </w:pP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Entity Relationship Diagram</w:t>
      </w:r>
    </w:p>
    <w:p w14:paraId="23181394" w14:textId="7C64CD75" w:rsidR="008D6246" w:rsidRPr="008D6246" w:rsidRDefault="008D6246" w:rsidP="003F007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365F91"/>
          <w:sz w:val="18"/>
          <w:szCs w:val="18"/>
        </w:rPr>
      </w:pPr>
      <w:r>
        <w:rPr>
          <w:rStyle w:val="normaltextrun"/>
          <w:rFonts w:ascii="Cambria" w:hAnsi="Cambria"/>
          <w:color w:val="365F91"/>
          <w:sz w:val="32"/>
          <w:szCs w:val="32"/>
          <w:bdr w:val="none" w:sz="0" w:space="0" w:color="auto" w:frame="1"/>
        </w:rPr>
        <w:t>Table Designs – Data Dictionary</w:t>
      </w:r>
    </w:p>
    <w:p w14:paraId="39D59799" w14:textId="33BD7D80" w:rsidR="008D6246" w:rsidRDefault="008D6246" w:rsidP="008D624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365F91"/>
          <w:sz w:val="18"/>
          <w:szCs w:val="18"/>
        </w:rPr>
      </w:pPr>
      <w:r>
        <w:rPr>
          <w:rStyle w:val="normaltextrun"/>
          <w:rFonts w:ascii="Cambria" w:hAnsi="Cambria"/>
          <w:color w:val="365F91"/>
          <w:sz w:val="32"/>
          <w:szCs w:val="32"/>
          <w:shd w:val="clear" w:color="auto" w:fill="FFFFFF"/>
        </w:rPr>
        <w:t>Contributions</w:t>
      </w:r>
      <w:r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  <w:t> </w:t>
      </w:r>
    </w:p>
    <w:p w14:paraId="7BF7AB10" w14:textId="45319CEE" w:rsidR="008D6246" w:rsidRPr="008D6246" w:rsidRDefault="008D6246" w:rsidP="008D624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365F91"/>
          <w:sz w:val="18"/>
          <w:szCs w:val="18"/>
        </w:rPr>
      </w:pPr>
      <w:r>
        <w:rPr>
          <w:rStyle w:val="normaltextrun"/>
          <w:rFonts w:ascii="Cambria" w:hAnsi="Cambria"/>
          <w:color w:val="365F91"/>
          <w:sz w:val="32"/>
          <w:szCs w:val="32"/>
          <w:shd w:val="clear" w:color="auto" w:fill="FFFFFF"/>
        </w:rPr>
        <w:t>References</w:t>
      </w:r>
      <w:r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  <w:t> </w:t>
      </w:r>
    </w:p>
    <w:p w14:paraId="07F11AC7" w14:textId="61EE1F8B" w:rsidR="009E7AEE" w:rsidRPr="00686CAA" w:rsidRDefault="009E7AEE" w:rsidP="00C74C99"/>
    <w:sectPr w:rsidR="009E7AEE" w:rsidRPr="00686CAA" w:rsidSect="00470E6C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134" w:right="1134" w:bottom="1559" w:left="851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EC8DD" w14:textId="77777777" w:rsidR="00B56811" w:rsidRDefault="00B56811" w:rsidP="00C6554A">
      <w:pPr>
        <w:spacing w:before="0" w:after="0" w:line="240" w:lineRule="auto"/>
      </w:pPr>
      <w:r>
        <w:separator/>
      </w:r>
    </w:p>
  </w:endnote>
  <w:endnote w:type="continuationSeparator" w:id="0">
    <w:p w14:paraId="0B46270E" w14:textId="77777777" w:rsidR="00B56811" w:rsidRDefault="00B5681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794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5C5FE6" w14:textId="56791F37" w:rsidR="00252AFF" w:rsidRDefault="00252AFF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866217" w14:textId="65857775" w:rsidR="002163EE" w:rsidRPr="00252AFF" w:rsidRDefault="00252AFF" w:rsidP="00252AFF">
    <w:pPr>
      <w:pStyle w:val="Footer"/>
      <w:jc w:val="left"/>
      <w:rPr>
        <w:sz w:val="20"/>
        <w:szCs w:val="20"/>
      </w:rPr>
    </w:pPr>
    <w:r w:rsidRPr="00252AFF">
      <w:rPr>
        <w:sz w:val="20"/>
        <w:szCs w:val="20"/>
      </w:rPr>
      <w:t>Liman WU</w:t>
    </w:r>
    <w:r w:rsidRPr="00252AFF">
      <w:rPr>
        <w:sz w:val="20"/>
        <w:szCs w:val="20"/>
      </w:rPr>
      <w:tab/>
    </w:r>
    <w:r w:rsidRPr="00252AFF">
      <w:rPr>
        <w:sz w:val="20"/>
        <w:szCs w:val="20"/>
      </w:rPr>
      <w:tab/>
      <w:t>Gagandeep Kaur</w:t>
    </w:r>
    <w:r w:rsidRPr="00252AFF">
      <w:rPr>
        <w:sz w:val="20"/>
        <w:szCs w:val="20"/>
      </w:rPr>
      <w:tab/>
    </w:r>
    <w:r w:rsidRPr="00252AFF">
      <w:rPr>
        <w:sz w:val="20"/>
        <w:szCs w:val="20"/>
      </w:rPr>
      <w:tab/>
      <w:t>Arshdeep Singh</w:t>
    </w:r>
    <w:r w:rsidRPr="00252AFF">
      <w:rPr>
        <w:sz w:val="20"/>
        <w:szCs w:val="20"/>
      </w:rPr>
      <w:tab/>
    </w:r>
    <w:r w:rsidRPr="00252AFF">
      <w:rPr>
        <w:sz w:val="20"/>
        <w:szCs w:val="20"/>
      </w:rPr>
      <w:tab/>
      <w:t>Harshil Dholakiya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80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B6C70" w14:textId="7DBB5D13" w:rsidR="006D4388" w:rsidRDefault="006D43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4E7B3" w14:textId="3C1994AF" w:rsidR="004B3B9E" w:rsidRPr="00BD73AF" w:rsidRDefault="006D4388" w:rsidP="00404DF6">
    <w:pPr>
      <w:pStyle w:val="Footer"/>
      <w:pBdr>
        <w:top w:val="single" w:sz="4" w:space="1" w:color="D9D9D9" w:themeColor="background1" w:themeShade="D9"/>
      </w:pBdr>
      <w:jc w:val="left"/>
      <w:rPr>
        <w:b/>
        <w:bCs/>
      </w:rPr>
    </w:pPr>
    <w:r w:rsidRPr="006D4388">
      <w:rPr>
        <w:b/>
        <w:bCs/>
        <w:sz w:val="20"/>
        <w:szCs w:val="20"/>
      </w:rPr>
      <w:t>Liman WU</w:t>
    </w:r>
    <w:r w:rsidRPr="006D4388">
      <w:rPr>
        <w:b/>
        <w:bCs/>
        <w:sz w:val="20"/>
        <w:szCs w:val="20"/>
      </w:rPr>
      <w:tab/>
      <w:t xml:space="preserve">   </w:t>
    </w:r>
    <w:r w:rsidRPr="006D4388">
      <w:rPr>
        <w:b/>
        <w:bCs/>
        <w:sz w:val="20"/>
        <w:szCs w:val="20"/>
      </w:rPr>
      <w:tab/>
      <w:t xml:space="preserve">      Gagandeep Kaur</w:t>
    </w:r>
    <w:r w:rsidRPr="006D4388">
      <w:rPr>
        <w:b/>
        <w:bCs/>
        <w:sz w:val="20"/>
        <w:szCs w:val="20"/>
      </w:rPr>
      <w:tab/>
    </w:r>
    <w:r w:rsidRPr="006D4388">
      <w:rPr>
        <w:b/>
        <w:bCs/>
        <w:sz w:val="20"/>
        <w:szCs w:val="20"/>
      </w:rPr>
      <w:tab/>
      <w:t>Arshdeep Singh</w:t>
    </w:r>
    <w:r w:rsidRPr="006D4388">
      <w:rPr>
        <w:b/>
        <w:bCs/>
        <w:sz w:val="20"/>
        <w:szCs w:val="20"/>
      </w:rPr>
      <w:tab/>
    </w:r>
    <w:r w:rsidRPr="006D4388">
      <w:rPr>
        <w:b/>
        <w:bCs/>
        <w:sz w:val="20"/>
        <w:szCs w:val="20"/>
      </w:rPr>
      <w:tab/>
      <w:t>Harshil Dholakiya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FA7E" w14:textId="77777777" w:rsidR="00B56811" w:rsidRDefault="00B5681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CCBBB26" w14:textId="77777777" w:rsidR="00B56811" w:rsidRDefault="00B5681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6882" w14:textId="63E48533" w:rsidR="00AF6C12" w:rsidRDefault="004B0547" w:rsidP="004B0547">
    <w:pPr>
      <w:pStyle w:val="Header"/>
      <w:ind w:right="440"/>
      <w:jc w:val="distribute"/>
    </w:pPr>
    <w:r>
      <w:t xml:space="preserve">Studio 1                                                                                          </w:t>
    </w:r>
    <w:r w:rsidR="00E44E72">
      <w:tab/>
    </w:r>
    <w:r w:rsidR="00E44E72">
      <w:tab/>
    </w:r>
    <w:r w:rsidR="00E44E72">
      <w:tab/>
    </w:r>
    <w:r w:rsidR="00E44E72">
      <w:tab/>
    </w:r>
    <w:r w:rsidR="00642877">
      <w:t>March</w:t>
    </w:r>
    <w:r w:rsidR="005A5288">
      <w:t xml:space="preserve"> 2023</w:t>
    </w:r>
  </w:p>
  <w:p w14:paraId="01BD31D3" w14:textId="26B7CD8B" w:rsidR="00AF6C12" w:rsidRDefault="00AF6C12" w:rsidP="00AF6C12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  <w:p w14:paraId="522D2306" w14:textId="77777777" w:rsidR="00AF6C12" w:rsidRDefault="00AF6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3B8A" w14:textId="60609EF3" w:rsidR="004B3B9E" w:rsidRDefault="004B3B9E">
    <w:pPr>
      <w:pStyle w:val="Header"/>
    </w:pPr>
    <w:r>
      <w:t xml:space="preserve">Studio </w:t>
    </w:r>
    <w:r w:rsidR="00DC6C39">
      <w:t>1</w:t>
    </w:r>
    <w:r>
      <w:ptab w:relativeTo="margin" w:alignment="right" w:leader="none"/>
    </w:r>
    <w:r w:rsidR="009E0327">
      <w:t>February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3D4A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705198"/>
    <w:multiLevelType w:val="hybridMultilevel"/>
    <w:tmpl w:val="DD0CB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045632"/>
    <w:multiLevelType w:val="hybridMultilevel"/>
    <w:tmpl w:val="013C9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32B40"/>
    <w:multiLevelType w:val="hybridMultilevel"/>
    <w:tmpl w:val="C5BEB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0232E"/>
    <w:multiLevelType w:val="hybridMultilevel"/>
    <w:tmpl w:val="BF2C9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33B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E8F452C"/>
    <w:multiLevelType w:val="hybridMultilevel"/>
    <w:tmpl w:val="F322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07C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A2157E"/>
    <w:multiLevelType w:val="hybridMultilevel"/>
    <w:tmpl w:val="058AF180"/>
    <w:lvl w:ilvl="0" w:tplc="E72AD848">
      <w:start w:val="9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37486"/>
    <w:multiLevelType w:val="hybridMultilevel"/>
    <w:tmpl w:val="EFFC1C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554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BF22A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220D9B"/>
    <w:multiLevelType w:val="hybridMultilevel"/>
    <w:tmpl w:val="5D38A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7020A"/>
    <w:multiLevelType w:val="hybridMultilevel"/>
    <w:tmpl w:val="6924E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B0C02"/>
    <w:multiLevelType w:val="hybridMultilevel"/>
    <w:tmpl w:val="BA447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7349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9" w15:restartNumberingAfterBreak="0">
    <w:nsid w:val="7DEB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F6C1D6C"/>
    <w:multiLevelType w:val="hybridMultilevel"/>
    <w:tmpl w:val="C5BE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87747">
    <w:abstractNumId w:val="9"/>
  </w:num>
  <w:num w:numId="2" w16cid:durableId="1038552024">
    <w:abstractNumId w:val="8"/>
  </w:num>
  <w:num w:numId="3" w16cid:durableId="2081512361">
    <w:abstractNumId w:val="8"/>
  </w:num>
  <w:num w:numId="4" w16cid:durableId="703823001">
    <w:abstractNumId w:val="9"/>
  </w:num>
  <w:num w:numId="5" w16cid:durableId="387144670">
    <w:abstractNumId w:val="20"/>
  </w:num>
  <w:num w:numId="6" w16cid:durableId="241064686">
    <w:abstractNumId w:val="10"/>
  </w:num>
  <w:num w:numId="7" w16cid:durableId="530801665">
    <w:abstractNumId w:val="12"/>
  </w:num>
  <w:num w:numId="8" w16cid:durableId="243300822">
    <w:abstractNumId w:val="7"/>
  </w:num>
  <w:num w:numId="9" w16cid:durableId="74791852">
    <w:abstractNumId w:val="6"/>
  </w:num>
  <w:num w:numId="10" w16cid:durableId="194317017">
    <w:abstractNumId w:val="5"/>
  </w:num>
  <w:num w:numId="11" w16cid:durableId="60376150">
    <w:abstractNumId w:val="4"/>
  </w:num>
  <w:num w:numId="12" w16cid:durableId="1177499238">
    <w:abstractNumId w:val="3"/>
  </w:num>
  <w:num w:numId="13" w16cid:durableId="123620367">
    <w:abstractNumId w:val="2"/>
  </w:num>
  <w:num w:numId="14" w16cid:durableId="1638878219">
    <w:abstractNumId w:val="1"/>
  </w:num>
  <w:num w:numId="15" w16cid:durableId="179395878">
    <w:abstractNumId w:val="0"/>
  </w:num>
  <w:num w:numId="16" w16cid:durableId="73358449">
    <w:abstractNumId w:val="26"/>
  </w:num>
  <w:num w:numId="17" w16cid:durableId="2031376135">
    <w:abstractNumId w:val="21"/>
  </w:num>
  <w:num w:numId="18" w16cid:durableId="129715615">
    <w:abstractNumId w:val="30"/>
  </w:num>
  <w:num w:numId="19" w16cid:durableId="1986423638">
    <w:abstractNumId w:val="14"/>
  </w:num>
  <w:num w:numId="20" w16cid:durableId="317152819">
    <w:abstractNumId w:val="13"/>
  </w:num>
  <w:num w:numId="21" w16cid:durableId="1779981590">
    <w:abstractNumId w:val="25"/>
  </w:num>
  <w:num w:numId="22" w16cid:durableId="1469737562">
    <w:abstractNumId w:val="18"/>
  </w:num>
  <w:num w:numId="23" w16cid:durableId="233515374">
    <w:abstractNumId w:val="16"/>
  </w:num>
  <w:num w:numId="24" w16cid:durableId="2059698147">
    <w:abstractNumId w:val="15"/>
  </w:num>
  <w:num w:numId="25" w16cid:durableId="1418790656">
    <w:abstractNumId w:val="22"/>
  </w:num>
  <w:num w:numId="26" w16cid:durableId="904149201">
    <w:abstractNumId w:val="27"/>
  </w:num>
  <w:num w:numId="27" w16cid:durableId="504441697">
    <w:abstractNumId w:val="23"/>
  </w:num>
  <w:num w:numId="28" w16cid:durableId="453135757">
    <w:abstractNumId w:val="24"/>
  </w:num>
  <w:num w:numId="29" w16cid:durableId="276104560">
    <w:abstractNumId w:val="19"/>
  </w:num>
  <w:num w:numId="30" w16cid:durableId="1183056032">
    <w:abstractNumId w:val="17"/>
  </w:num>
  <w:num w:numId="31" w16cid:durableId="286661379">
    <w:abstractNumId w:val="29"/>
  </w:num>
  <w:num w:numId="32" w16cid:durableId="1698893454">
    <w:abstractNumId w:val="28"/>
  </w:num>
  <w:num w:numId="33" w16cid:durableId="17473360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12"/>
    <w:rsid w:val="000003AD"/>
    <w:rsid w:val="00006403"/>
    <w:rsid w:val="00035892"/>
    <w:rsid w:val="000361BE"/>
    <w:rsid w:val="00041AF4"/>
    <w:rsid w:val="00044DA6"/>
    <w:rsid w:val="000556D6"/>
    <w:rsid w:val="0007371A"/>
    <w:rsid w:val="000902BE"/>
    <w:rsid w:val="00092BDC"/>
    <w:rsid w:val="000E3690"/>
    <w:rsid w:val="00101774"/>
    <w:rsid w:val="00127B9A"/>
    <w:rsid w:val="00137FB4"/>
    <w:rsid w:val="001448C3"/>
    <w:rsid w:val="001520C0"/>
    <w:rsid w:val="001522C7"/>
    <w:rsid w:val="0015514C"/>
    <w:rsid w:val="00174C9C"/>
    <w:rsid w:val="00181F70"/>
    <w:rsid w:val="001943D4"/>
    <w:rsid w:val="001A67B4"/>
    <w:rsid w:val="001C4778"/>
    <w:rsid w:val="00237DDA"/>
    <w:rsid w:val="00252AFF"/>
    <w:rsid w:val="002554CD"/>
    <w:rsid w:val="002711DC"/>
    <w:rsid w:val="00293B83"/>
    <w:rsid w:val="00296DA6"/>
    <w:rsid w:val="002B3C25"/>
    <w:rsid w:val="002B4294"/>
    <w:rsid w:val="002B62B2"/>
    <w:rsid w:val="002C6111"/>
    <w:rsid w:val="002E336B"/>
    <w:rsid w:val="002E4FEF"/>
    <w:rsid w:val="002F0902"/>
    <w:rsid w:val="002F3E31"/>
    <w:rsid w:val="002F4291"/>
    <w:rsid w:val="00306596"/>
    <w:rsid w:val="00307D50"/>
    <w:rsid w:val="00310F7A"/>
    <w:rsid w:val="00312064"/>
    <w:rsid w:val="00333D0D"/>
    <w:rsid w:val="003666C5"/>
    <w:rsid w:val="00373973"/>
    <w:rsid w:val="003D2004"/>
    <w:rsid w:val="003D3EC4"/>
    <w:rsid w:val="003E2768"/>
    <w:rsid w:val="003F0075"/>
    <w:rsid w:val="00404DF6"/>
    <w:rsid w:val="00406FC2"/>
    <w:rsid w:val="00454B3A"/>
    <w:rsid w:val="00470E6C"/>
    <w:rsid w:val="00472D3D"/>
    <w:rsid w:val="00493375"/>
    <w:rsid w:val="0049537F"/>
    <w:rsid w:val="00495425"/>
    <w:rsid w:val="0049560D"/>
    <w:rsid w:val="004A1705"/>
    <w:rsid w:val="004A1E58"/>
    <w:rsid w:val="004A4AC2"/>
    <w:rsid w:val="004B0547"/>
    <w:rsid w:val="004B3B9E"/>
    <w:rsid w:val="004C049F"/>
    <w:rsid w:val="004C7E3B"/>
    <w:rsid w:val="004E2890"/>
    <w:rsid w:val="004F125C"/>
    <w:rsid w:val="004F6772"/>
    <w:rsid w:val="004F6E4D"/>
    <w:rsid w:val="005000E2"/>
    <w:rsid w:val="0053287D"/>
    <w:rsid w:val="005678F6"/>
    <w:rsid w:val="00573566"/>
    <w:rsid w:val="005938D8"/>
    <w:rsid w:val="00593F18"/>
    <w:rsid w:val="005A5288"/>
    <w:rsid w:val="005E4C49"/>
    <w:rsid w:val="005E7DB1"/>
    <w:rsid w:val="005F141C"/>
    <w:rsid w:val="00627E9F"/>
    <w:rsid w:val="00637B9C"/>
    <w:rsid w:val="00641AF5"/>
    <w:rsid w:val="00642877"/>
    <w:rsid w:val="00646503"/>
    <w:rsid w:val="00651006"/>
    <w:rsid w:val="006518C7"/>
    <w:rsid w:val="00652FED"/>
    <w:rsid w:val="006530DD"/>
    <w:rsid w:val="00672EE8"/>
    <w:rsid w:val="00686CAA"/>
    <w:rsid w:val="006A3CE7"/>
    <w:rsid w:val="006A7714"/>
    <w:rsid w:val="006D4388"/>
    <w:rsid w:val="006D4E24"/>
    <w:rsid w:val="006E76B9"/>
    <w:rsid w:val="006F03E9"/>
    <w:rsid w:val="006F23CE"/>
    <w:rsid w:val="006F4021"/>
    <w:rsid w:val="00706991"/>
    <w:rsid w:val="00721DCD"/>
    <w:rsid w:val="0072211B"/>
    <w:rsid w:val="00727549"/>
    <w:rsid w:val="00731AE5"/>
    <w:rsid w:val="00733DEC"/>
    <w:rsid w:val="00750640"/>
    <w:rsid w:val="007619CF"/>
    <w:rsid w:val="007704E9"/>
    <w:rsid w:val="00776469"/>
    <w:rsid w:val="0079471F"/>
    <w:rsid w:val="007C0C2C"/>
    <w:rsid w:val="007D0B99"/>
    <w:rsid w:val="007E24C0"/>
    <w:rsid w:val="007F6419"/>
    <w:rsid w:val="008143DF"/>
    <w:rsid w:val="0081703D"/>
    <w:rsid w:val="0085357A"/>
    <w:rsid w:val="00874D35"/>
    <w:rsid w:val="008856D9"/>
    <w:rsid w:val="008A6E8C"/>
    <w:rsid w:val="008B3AE9"/>
    <w:rsid w:val="008C4637"/>
    <w:rsid w:val="008D6246"/>
    <w:rsid w:val="008E1C8C"/>
    <w:rsid w:val="00902BC3"/>
    <w:rsid w:val="00930258"/>
    <w:rsid w:val="0093570A"/>
    <w:rsid w:val="009447AD"/>
    <w:rsid w:val="00957736"/>
    <w:rsid w:val="0096431D"/>
    <w:rsid w:val="009670F7"/>
    <w:rsid w:val="00982997"/>
    <w:rsid w:val="00985866"/>
    <w:rsid w:val="009A0E9C"/>
    <w:rsid w:val="009A109A"/>
    <w:rsid w:val="009B1C6E"/>
    <w:rsid w:val="009D1958"/>
    <w:rsid w:val="009D2022"/>
    <w:rsid w:val="009D2A92"/>
    <w:rsid w:val="009D5169"/>
    <w:rsid w:val="009E0327"/>
    <w:rsid w:val="009E7AEE"/>
    <w:rsid w:val="00A1065C"/>
    <w:rsid w:val="00A47BC8"/>
    <w:rsid w:val="00A70158"/>
    <w:rsid w:val="00A72796"/>
    <w:rsid w:val="00A9298F"/>
    <w:rsid w:val="00A953DC"/>
    <w:rsid w:val="00AD07C8"/>
    <w:rsid w:val="00AF6C12"/>
    <w:rsid w:val="00B00CAD"/>
    <w:rsid w:val="00B244A1"/>
    <w:rsid w:val="00B462FD"/>
    <w:rsid w:val="00B519C7"/>
    <w:rsid w:val="00B52C3C"/>
    <w:rsid w:val="00B56811"/>
    <w:rsid w:val="00B57537"/>
    <w:rsid w:val="00B6403A"/>
    <w:rsid w:val="00B730F3"/>
    <w:rsid w:val="00B74258"/>
    <w:rsid w:val="00B90404"/>
    <w:rsid w:val="00BB3D05"/>
    <w:rsid w:val="00BC3416"/>
    <w:rsid w:val="00BC723F"/>
    <w:rsid w:val="00BD73AF"/>
    <w:rsid w:val="00C01FAD"/>
    <w:rsid w:val="00C02A50"/>
    <w:rsid w:val="00C152E1"/>
    <w:rsid w:val="00C21BC5"/>
    <w:rsid w:val="00C404B0"/>
    <w:rsid w:val="00C6085B"/>
    <w:rsid w:val="00C6554A"/>
    <w:rsid w:val="00C74C99"/>
    <w:rsid w:val="00C83055"/>
    <w:rsid w:val="00C979B0"/>
    <w:rsid w:val="00CA6A42"/>
    <w:rsid w:val="00CB2F09"/>
    <w:rsid w:val="00CC4AD7"/>
    <w:rsid w:val="00CC61B1"/>
    <w:rsid w:val="00CD640B"/>
    <w:rsid w:val="00CE30DD"/>
    <w:rsid w:val="00CE6FA2"/>
    <w:rsid w:val="00CF06F3"/>
    <w:rsid w:val="00CF08F2"/>
    <w:rsid w:val="00CF2104"/>
    <w:rsid w:val="00D30CF2"/>
    <w:rsid w:val="00D345FC"/>
    <w:rsid w:val="00D43D92"/>
    <w:rsid w:val="00D43F24"/>
    <w:rsid w:val="00D45A12"/>
    <w:rsid w:val="00D46603"/>
    <w:rsid w:val="00D64BD4"/>
    <w:rsid w:val="00D672ED"/>
    <w:rsid w:val="00D90687"/>
    <w:rsid w:val="00DC451D"/>
    <w:rsid w:val="00DC6C39"/>
    <w:rsid w:val="00DD7170"/>
    <w:rsid w:val="00DE2B98"/>
    <w:rsid w:val="00E26248"/>
    <w:rsid w:val="00E44E72"/>
    <w:rsid w:val="00E601B9"/>
    <w:rsid w:val="00E625A2"/>
    <w:rsid w:val="00E8508B"/>
    <w:rsid w:val="00EB655C"/>
    <w:rsid w:val="00ED4441"/>
    <w:rsid w:val="00ED7C44"/>
    <w:rsid w:val="00EE1137"/>
    <w:rsid w:val="00F03FCE"/>
    <w:rsid w:val="00F21046"/>
    <w:rsid w:val="00F22F9D"/>
    <w:rsid w:val="00F42C8B"/>
    <w:rsid w:val="00F506BD"/>
    <w:rsid w:val="00F52F0E"/>
    <w:rsid w:val="00F84420"/>
    <w:rsid w:val="00F922AA"/>
    <w:rsid w:val="00FA2682"/>
    <w:rsid w:val="00FA390A"/>
    <w:rsid w:val="00FB4D9A"/>
    <w:rsid w:val="00FB5D2A"/>
    <w:rsid w:val="00FC4DBF"/>
    <w:rsid w:val="00F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AD98"/>
  <w15:chartTrackingRefBased/>
  <w15:docId w15:val="{A4BDCD5F-676A-444D-8352-1729AA3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76469"/>
    <w:pPr>
      <w:spacing w:before="240" w:after="0" w:line="259" w:lineRule="auto"/>
      <w:contextualSpacing w:val="0"/>
      <w:outlineLvl w:val="9"/>
    </w:pPr>
    <w:rPr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01774"/>
    <w:pPr>
      <w:tabs>
        <w:tab w:val="left" w:pos="660"/>
        <w:tab w:val="right" w:leader="dot" w:pos="9962"/>
      </w:tabs>
      <w:spacing w:after="100"/>
      <w:ind w:left="220"/>
    </w:pPr>
    <w:rPr>
      <w:rFonts w:eastAsiaTheme="minorEastAsia"/>
      <w:color w:val="auto"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unhideWhenUsed/>
    <w:qFormat/>
    <w:rsid w:val="0077646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92BDC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96DA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F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CF08F2"/>
  </w:style>
  <w:style w:type="character" w:customStyle="1" w:styleId="eop">
    <w:name w:val="eop"/>
    <w:basedOn w:val="DefaultParagraphFont"/>
    <w:rsid w:val="00CF0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624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1292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215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0135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79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1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26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5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749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669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149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30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5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631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4054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5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07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890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86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6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167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02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2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03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38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19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3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0917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56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361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86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240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1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35901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3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792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021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12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06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9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9895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93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0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88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887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3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95227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490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01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101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05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39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6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0153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515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892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77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9671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953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4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9027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94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080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02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69269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82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85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440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015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55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93294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3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36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744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911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219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6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84417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53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483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83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3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0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2922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777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62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807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02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877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5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6962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6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8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98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12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7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0661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69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842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52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96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298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3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3946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10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12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985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300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9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3644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14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817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888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490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616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9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846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6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908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924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81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99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4525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0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56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89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71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262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8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7088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7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63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861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80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0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4979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50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5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7228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76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318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7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3153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95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039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99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63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8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768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88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85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8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39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7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95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32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54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65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96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1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1518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96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09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21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6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35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4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7489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399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63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022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53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5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72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87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29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01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580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977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3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8217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02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1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11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37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23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49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50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85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83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89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534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9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4237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76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75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1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24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7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5056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25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4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044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73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28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5937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47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24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5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09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7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26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8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32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64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45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94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2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3709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21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68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2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320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07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4703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93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767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68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1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86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613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3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2174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593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9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549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76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20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52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55878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01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216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22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26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2049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48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5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773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81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703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5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68356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962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5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595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32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1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2636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347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7734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54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883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5138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992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2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8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075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0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032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317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24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73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185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285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8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92567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58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0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7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301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2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4364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75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8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57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691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32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0808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22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096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64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716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33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6052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077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674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91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2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476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31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1243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58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0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001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89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8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1383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4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70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01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79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8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40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532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6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471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43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398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6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7483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26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5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465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01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21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7090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255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756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90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49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3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4527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408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95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01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28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83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0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375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24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55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88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908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2439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06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159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558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46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6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8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56194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78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65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535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85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4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732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14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363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359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60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9015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646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96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069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325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7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174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237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5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76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35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597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1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3840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6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539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587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028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0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598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8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456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521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603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16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4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1515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6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61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666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963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3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00149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3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63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600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142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4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3721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64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3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327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0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9886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78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2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17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81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74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5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18333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3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9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657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94701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1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81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814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0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3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9866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417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53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27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3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2997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29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401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32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82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7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6464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75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900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40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8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rbartender.com/2020/employee-engagement/employee-experience-digital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hyperlink" Target="https://www.publicdomainpictures.net/view-image.php?image=380876&amp;picture=tijdsbehee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rbartender.com/2020/technology-and-social-media/create-learning-organizatio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xhere.com/en/photo/144479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s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3AB245692B147946A4130D3BB9ACF" ma:contentTypeVersion="2" ma:contentTypeDescription="Create a new document." ma:contentTypeScope="" ma:versionID="d601612e5d4dd971f815542dbca89d0c">
  <xsd:schema xmlns:xsd="http://www.w3.org/2001/XMLSchema" xmlns:xs="http://www.w3.org/2001/XMLSchema" xmlns:p="http://schemas.microsoft.com/office/2006/metadata/properties" xmlns:ns2="4bda1eb5-3c7e-4d80-8802-5a61624a94b6" targetNamespace="http://schemas.microsoft.com/office/2006/metadata/properties" ma:root="true" ma:fieldsID="9e67db4ce24050880d6879a2a98d1416" ns2:_="">
    <xsd:import namespace="4bda1eb5-3c7e-4d80-8802-5a61624a9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a1eb5-3c7e-4d80-8802-5a61624a9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8A912-D478-FB40-89BC-9E119B4C58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3F78E6-05B2-4708-B6F3-F3E7EB440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4075D-7312-4055-84A7-77A125A32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a1eb5-3c7e-4d80-8802-5a61624a9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12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Mufasa</dc:creator>
  <cp:keywords/>
  <dc:description/>
  <cp:lastModifiedBy>Liman Wu (1000117629)</cp:lastModifiedBy>
  <cp:revision>12</cp:revision>
  <dcterms:created xsi:type="dcterms:W3CDTF">2023-03-13T00:38:00Z</dcterms:created>
  <dcterms:modified xsi:type="dcterms:W3CDTF">2023-03-13T00:46:00Z</dcterms:modified>
</cp:coreProperties>
</file>